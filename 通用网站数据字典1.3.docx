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bookmarkStart w:id="0" w:name="_Toc26501"/>
      <w:r>
        <w:rPr>
          <w:rFonts w:hint="eastAsia"/>
        </w:rPr>
        <w:t>数据项类型说明</w:t>
      </w:r>
      <w:bookmarkEnd w:id="0"/>
    </w:p>
    <w:p>
      <w:pPr>
        <w:rPr>
          <w:sz w:val="32"/>
          <w:szCs w:val="32"/>
        </w:rPr>
      </w:pPr>
      <w:r>
        <w:rPr>
          <w:sz w:val="32"/>
          <w:szCs w:val="32"/>
        </w:rPr>
        <w:t>C:</w:t>
      </w:r>
      <w:r>
        <w:rPr>
          <w:rFonts w:hint="eastAsia"/>
          <w:sz w:val="32"/>
          <w:szCs w:val="32"/>
          <w:lang w:val="en-US" w:eastAsia="zh-CN"/>
        </w:rPr>
        <w:t>var</w:t>
      </w:r>
      <w:r>
        <w:rPr>
          <w:sz w:val="32"/>
          <w:szCs w:val="32"/>
        </w:rPr>
        <w:t>char</w:t>
      </w:r>
      <w:r>
        <w:rPr>
          <w:rFonts w:hint="eastAsia"/>
          <w:sz w:val="32"/>
          <w:szCs w:val="32"/>
        </w:rPr>
        <w:t>类型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D:date</w:t>
      </w:r>
      <w:r>
        <w:rPr>
          <w:rFonts w:hint="eastAsia"/>
          <w:sz w:val="32"/>
          <w:szCs w:val="32"/>
        </w:rPr>
        <w:t>类型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DT:datetime</w:t>
      </w:r>
    </w:p>
    <w:p>
      <w:pPr>
        <w:pStyle w:val="2"/>
      </w:pPr>
      <w:bookmarkStart w:id="1" w:name="_Toc4403"/>
      <w:r>
        <w:rPr>
          <w:rFonts w:hint="eastAsia"/>
        </w:rPr>
        <w:t>二、表</w:t>
      </w:r>
      <w:bookmarkEnd w:id="1"/>
    </w:p>
    <w:p>
      <w:pPr>
        <w:pStyle w:val="3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人员</w:t>
      </w:r>
      <w:r>
        <w:rPr>
          <w:rFonts w:hint="eastAsia"/>
          <w:lang w:eastAsia="zh-CN"/>
        </w:rPr>
        <w:t>表</w:t>
      </w:r>
    </w:p>
    <w:tbl>
      <w:tblPr>
        <w:tblStyle w:val="5"/>
        <w:tblW w:w="9660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462"/>
        <w:gridCol w:w="1444"/>
        <w:gridCol w:w="1706"/>
        <w:gridCol w:w="1313"/>
        <w:gridCol w:w="1639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660" w:type="dxa"/>
            <w:gridSpan w:val="6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ascii="Courier" w:hAnsi="Courier"/>
                <w:b/>
                <w:bCs/>
                <w:color w:val="FFFFFF"/>
                <w:szCs w:val="18"/>
              </w:rPr>
            </w:pPr>
            <w:r>
              <w:rPr>
                <w:rFonts w:hint="eastAsia"/>
                <w:color w:val="FFFFFF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12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数据项名称</w:t>
            </w:r>
          </w:p>
        </w:tc>
        <w:tc>
          <w:tcPr>
            <w:tcW w:w="1462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数据项类型</w:t>
            </w:r>
          </w:p>
        </w:tc>
        <w:tc>
          <w:tcPr>
            <w:tcW w:w="1444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数据项长度</w:t>
            </w:r>
          </w:p>
        </w:tc>
        <w:tc>
          <w:tcPr>
            <w:tcW w:w="1706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数据项含义</w:t>
            </w:r>
          </w:p>
        </w:tc>
        <w:tc>
          <w:tcPr>
            <w:tcW w:w="1313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是否为空</w:t>
            </w:r>
          </w:p>
        </w:tc>
        <w:tc>
          <w:tcPr>
            <w:tcW w:w="1639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userID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eastAsia"/>
                <w:color w:val="000000"/>
                <w:lang w:val="en-US" w:eastAsia="zh-CN"/>
              </w:rPr>
              <w:t>11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  <w:r>
              <w:rPr>
                <w:rFonts w:hint="eastAsia"/>
                <w:color w:val="000000"/>
              </w:rPr>
              <w:t>ser</w:t>
            </w:r>
            <w:r>
              <w:rPr>
                <w:rFonts w:hint="eastAsia"/>
                <w:color w:val="000000"/>
                <w:lang w:val="en-US" w:eastAsia="zh-CN"/>
              </w:rPr>
              <w:t>N</w:t>
            </w:r>
            <w:r>
              <w:rPr>
                <w:rFonts w:hint="eastAsia"/>
                <w:color w:val="000000"/>
              </w:rPr>
              <w:t>ame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用户名称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operationTypeID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用户类型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  <w:lang w:val="en-US"/>
              </w:rPr>
            </w:pP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0：管理员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1：普通用户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2：超级管理员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rFonts w:hint="eastAsia"/>
                <w:color w:val="000000"/>
              </w:rPr>
              <w:t>elephone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联系电话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性别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Photo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255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用户照片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PassWorld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jc w:val="both"/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密码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eastAsia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lang w:val="en-US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文章信息表</w:t>
      </w:r>
    </w:p>
    <w:tbl>
      <w:tblPr>
        <w:tblStyle w:val="5"/>
        <w:tblpPr w:leftFromText="180" w:rightFromText="180" w:vertAnchor="text" w:horzAnchor="page" w:tblpX="1796" w:tblpY="951"/>
        <w:tblOverlap w:val="never"/>
        <w:tblW w:w="9660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462"/>
        <w:gridCol w:w="1444"/>
        <w:gridCol w:w="1706"/>
        <w:gridCol w:w="1313"/>
        <w:gridCol w:w="1639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660" w:type="dxa"/>
            <w:gridSpan w:val="6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Courier" w:hAnsi="Courier" w:eastAsia="等线"/>
                <w:b/>
                <w:bCs/>
                <w:color w:val="FFFFFF"/>
                <w:szCs w:val="18"/>
                <w:lang w:val="en-US" w:eastAsia="zh-CN"/>
              </w:rPr>
            </w:pPr>
            <w:r>
              <w:rPr>
                <w:rFonts w:hint="eastAsia" w:ascii="Courier" w:hAnsi="Courier"/>
                <w:b/>
                <w:bCs/>
                <w:color w:val="FFFFFF"/>
                <w:szCs w:val="18"/>
                <w:lang w:val="en-US" w:eastAsia="zh-CN"/>
              </w:rPr>
              <w:t>ArticleInfor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12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数据项名称</w:t>
            </w:r>
          </w:p>
        </w:tc>
        <w:tc>
          <w:tcPr>
            <w:tcW w:w="1462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数据项类型</w:t>
            </w:r>
          </w:p>
        </w:tc>
        <w:tc>
          <w:tcPr>
            <w:tcW w:w="1444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数据项长度</w:t>
            </w:r>
          </w:p>
        </w:tc>
        <w:tc>
          <w:tcPr>
            <w:tcW w:w="1706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数据项含义</w:t>
            </w:r>
          </w:p>
        </w:tc>
        <w:tc>
          <w:tcPr>
            <w:tcW w:w="1313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是否为空</w:t>
            </w:r>
          </w:p>
        </w:tc>
        <w:tc>
          <w:tcPr>
            <w:tcW w:w="1639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Title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文章题目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key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Anthor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作者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ColumnTitle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栏目题目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CreateTime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255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创建时间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articleContent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255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文章内容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RoleID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角色ID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userID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IsPass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是否通过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IsTop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是否置顶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</w:tr>
    </w:tbl>
    <w:p>
      <w:pPr>
        <w:pStyle w:val="6"/>
        <w:ind w:firstLine="0" w:firstLineChars="0"/>
        <w:rPr>
          <w:rFonts w:hint="eastAsia" w:eastAsia="等线"/>
          <w:color w:val="FF0000"/>
          <w:lang w:val="en-US" w:eastAsia="zh-CN"/>
        </w:rPr>
      </w:pPr>
    </w:p>
    <w:p>
      <w:pPr>
        <w:pStyle w:val="3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权限管理</w:t>
      </w:r>
    </w:p>
    <w:tbl>
      <w:tblPr>
        <w:tblStyle w:val="5"/>
        <w:tblW w:w="9660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462"/>
        <w:gridCol w:w="1444"/>
        <w:gridCol w:w="1706"/>
        <w:gridCol w:w="1313"/>
        <w:gridCol w:w="1639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660" w:type="dxa"/>
            <w:gridSpan w:val="6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Courier" w:hAnsi="Courier" w:eastAsia="等线"/>
                <w:b/>
                <w:bCs/>
                <w:color w:val="FFFFFF"/>
                <w:szCs w:val="18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permission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12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数据项名称</w:t>
            </w:r>
          </w:p>
        </w:tc>
        <w:tc>
          <w:tcPr>
            <w:tcW w:w="1462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数据项类型</w:t>
            </w:r>
          </w:p>
        </w:tc>
        <w:tc>
          <w:tcPr>
            <w:tcW w:w="1444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数据项长度</w:t>
            </w:r>
          </w:p>
        </w:tc>
        <w:tc>
          <w:tcPr>
            <w:tcW w:w="1706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数据项含义</w:t>
            </w:r>
          </w:p>
        </w:tc>
        <w:tc>
          <w:tcPr>
            <w:tcW w:w="1313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是否为空</w:t>
            </w:r>
          </w:p>
        </w:tc>
        <w:tc>
          <w:tcPr>
            <w:tcW w:w="1639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operationTypeID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权限类型ID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Key，权限管理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name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用户类型对应的代号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TemplateID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模块ID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</w:p>
        </w:tc>
      </w:tr>
    </w:tbl>
    <w:p>
      <w:pPr>
        <w:pStyle w:val="6"/>
        <w:ind w:firstLine="0" w:firstLineChars="0"/>
        <w:rPr>
          <w:rFonts w:hint="eastAsia" w:eastAsia="等线"/>
          <w:color w:val="FF0000"/>
          <w:lang w:val="en-US" w:eastAsia="zh-CN"/>
        </w:rPr>
      </w:pPr>
    </w:p>
    <w:p>
      <w:pPr>
        <w:pStyle w:val="3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角色表</w:t>
      </w:r>
    </w:p>
    <w:tbl>
      <w:tblPr>
        <w:tblStyle w:val="5"/>
        <w:tblW w:w="9660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462"/>
        <w:gridCol w:w="1444"/>
        <w:gridCol w:w="1706"/>
        <w:gridCol w:w="1313"/>
        <w:gridCol w:w="1639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660" w:type="dxa"/>
            <w:gridSpan w:val="6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Courier" w:hAnsi="Courier" w:eastAsia="等线"/>
                <w:b/>
                <w:bCs/>
                <w:color w:val="FFFFFF"/>
                <w:szCs w:val="18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RoleType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12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数据项名称</w:t>
            </w:r>
          </w:p>
        </w:tc>
        <w:tc>
          <w:tcPr>
            <w:tcW w:w="1462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数据项类型</w:t>
            </w:r>
          </w:p>
        </w:tc>
        <w:tc>
          <w:tcPr>
            <w:tcW w:w="1444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数据项长度</w:t>
            </w:r>
          </w:p>
        </w:tc>
        <w:tc>
          <w:tcPr>
            <w:tcW w:w="1706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数据项含义</w:t>
            </w:r>
          </w:p>
        </w:tc>
        <w:tc>
          <w:tcPr>
            <w:tcW w:w="1313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是否为空</w:t>
            </w:r>
          </w:p>
        </w:tc>
        <w:tc>
          <w:tcPr>
            <w:tcW w:w="1639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roleId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角色类型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Key，权限管理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roleName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用户类型对应的代号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5.角色权限表</w:t>
      </w:r>
    </w:p>
    <w:tbl>
      <w:tblPr>
        <w:tblStyle w:val="5"/>
        <w:tblW w:w="9660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462"/>
        <w:gridCol w:w="1444"/>
        <w:gridCol w:w="1706"/>
        <w:gridCol w:w="1313"/>
        <w:gridCol w:w="1639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660" w:type="dxa"/>
            <w:gridSpan w:val="6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Courier" w:hAnsi="Courier" w:eastAsia="等线"/>
                <w:b/>
                <w:bCs/>
                <w:color w:val="FFFFFF"/>
                <w:szCs w:val="18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PerRole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12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数据项名称</w:t>
            </w:r>
          </w:p>
        </w:tc>
        <w:tc>
          <w:tcPr>
            <w:tcW w:w="1462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数据项类型</w:t>
            </w:r>
          </w:p>
        </w:tc>
        <w:tc>
          <w:tcPr>
            <w:tcW w:w="1444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数据项长度</w:t>
            </w:r>
          </w:p>
        </w:tc>
        <w:tc>
          <w:tcPr>
            <w:tcW w:w="1706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数据项含义</w:t>
            </w:r>
          </w:p>
        </w:tc>
        <w:tc>
          <w:tcPr>
            <w:tcW w:w="1313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是否为空</w:t>
            </w:r>
          </w:p>
        </w:tc>
        <w:tc>
          <w:tcPr>
            <w:tcW w:w="1639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roleId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角色类型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operationTypeID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权限类型ID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Key，权限管理</w:t>
            </w:r>
          </w:p>
        </w:tc>
      </w:tr>
    </w:tbl>
    <w:p>
      <w:pPr>
        <w:rPr>
          <w:rFonts w:hint="eastAsia" w:eastAsia="等线"/>
          <w:lang w:val="en-US" w:eastAsia="zh-CN"/>
        </w:rPr>
      </w:pPr>
    </w:p>
    <w:p>
      <w:pPr>
        <w:pStyle w:val="3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6.template</w:t>
      </w:r>
    </w:p>
    <w:tbl>
      <w:tblPr>
        <w:tblStyle w:val="5"/>
        <w:tblW w:w="9660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462"/>
        <w:gridCol w:w="1444"/>
        <w:gridCol w:w="1706"/>
        <w:gridCol w:w="1313"/>
        <w:gridCol w:w="1639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660" w:type="dxa"/>
            <w:gridSpan w:val="6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Courier" w:hAnsi="Courier" w:eastAsia="等线"/>
                <w:b/>
                <w:bCs/>
                <w:color w:val="FFFFFF"/>
                <w:szCs w:val="18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模块表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12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数据项名称</w:t>
            </w:r>
          </w:p>
        </w:tc>
        <w:tc>
          <w:tcPr>
            <w:tcW w:w="1462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数据项类型</w:t>
            </w:r>
          </w:p>
        </w:tc>
        <w:tc>
          <w:tcPr>
            <w:tcW w:w="1444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数据项长度</w:t>
            </w:r>
          </w:p>
        </w:tc>
        <w:tc>
          <w:tcPr>
            <w:tcW w:w="1706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数据项含义</w:t>
            </w:r>
          </w:p>
        </w:tc>
        <w:tc>
          <w:tcPr>
            <w:tcW w:w="1313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是否为空</w:t>
            </w:r>
          </w:p>
        </w:tc>
        <w:tc>
          <w:tcPr>
            <w:tcW w:w="1639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TemplateID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模块ID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Key，模块管理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TemplateName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模块名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 w:eastAsia="等线"/>
          <w:lang w:val="en-US" w:eastAsia="zh-CN"/>
        </w:rPr>
      </w:pPr>
    </w:p>
    <w:p>
      <w:pPr>
        <w:pStyle w:val="3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7.栏目表</w:t>
      </w:r>
    </w:p>
    <w:tbl>
      <w:tblPr>
        <w:tblStyle w:val="5"/>
        <w:tblW w:w="9660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462"/>
        <w:gridCol w:w="1444"/>
        <w:gridCol w:w="1706"/>
        <w:gridCol w:w="1313"/>
        <w:gridCol w:w="1639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660" w:type="dxa"/>
            <w:gridSpan w:val="6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Courier" w:hAnsi="Courier" w:eastAsia="等线"/>
                <w:b/>
                <w:bCs/>
                <w:color w:val="FFFFFF"/>
                <w:szCs w:val="18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Column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12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数据项名称</w:t>
            </w:r>
          </w:p>
        </w:tc>
        <w:tc>
          <w:tcPr>
            <w:tcW w:w="1462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数据项类型</w:t>
            </w:r>
          </w:p>
        </w:tc>
        <w:tc>
          <w:tcPr>
            <w:tcW w:w="1444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数据项长度</w:t>
            </w:r>
          </w:p>
        </w:tc>
        <w:tc>
          <w:tcPr>
            <w:tcW w:w="1706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数据项含义</w:t>
            </w:r>
          </w:p>
        </w:tc>
        <w:tc>
          <w:tcPr>
            <w:tcW w:w="1313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是否为空</w:t>
            </w:r>
          </w:p>
        </w:tc>
        <w:tc>
          <w:tcPr>
            <w:tcW w:w="1639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ColumnID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栏目ID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Key，栏目管理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ColumnName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栏目名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</w:p>
        </w:tc>
      </w:tr>
    </w:tbl>
    <w:p/>
    <w:p>
      <w:pPr>
        <w:pStyle w:val="3"/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8.留言管理</w:t>
      </w:r>
    </w:p>
    <w:tbl>
      <w:tblPr>
        <w:tblStyle w:val="5"/>
        <w:tblW w:w="9660" w:type="dxa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6"/>
        <w:gridCol w:w="1462"/>
        <w:gridCol w:w="1444"/>
        <w:gridCol w:w="1706"/>
        <w:gridCol w:w="1313"/>
        <w:gridCol w:w="1639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9660" w:type="dxa"/>
            <w:gridSpan w:val="6"/>
            <w:tcBorders>
              <w:top w:val="dotted" w:color="auto" w:sz="8" w:space="0"/>
              <w:left w:val="dotted" w:color="auto" w:sz="8" w:space="0"/>
              <w:bottom w:val="dotted" w:color="auto" w:sz="12" w:space="0"/>
              <w:right w:val="dotted" w:color="auto" w:sz="4" w:space="0"/>
            </w:tcBorders>
            <w:shd w:val="clear" w:color="auto" w:fill="000000"/>
            <w:vAlign w:val="center"/>
          </w:tcPr>
          <w:p>
            <w:pPr>
              <w:rPr>
                <w:rFonts w:hint="eastAsia" w:ascii="Courier" w:hAnsi="Courier" w:eastAsia="等线"/>
                <w:b/>
                <w:bCs/>
                <w:color w:val="FFFFFF"/>
                <w:szCs w:val="18"/>
                <w:lang w:val="en-US" w:eastAsia="zh-CN"/>
              </w:rPr>
            </w:pPr>
            <w:r>
              <w:rPr>
                <w:rFonts w:hint="eastAsia"/>
                <w:color w:val="FFFFFF"/>
                <w:lang w:val="en-US" w:eastAsia="zh-CN"/>
              </w:rPr>
              <w:t>BBS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12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数据项名称</w:t>
            </w:r>
          </w:p>
        </w:tc>
        <w:tc>
          <w:tcPr>
            <w:tcW w:w="1462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数据项类型</w:t>
            </w:r>
          </w:p>
        </w:tc>
        <w:tc>
          <w:tcPr>
            <w:tcW w:w="1444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数据项长度</w:t>
            </w:r>
          </w:p>
        </w:tc>
        <w:tc>
          <w:tcPr>
            <w:tcW w:w="1706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数据项含义</w:t>
            </w:r>
          </w:p>
        </w:tc>
        <w:tc>
          <w:tcPr>
            <w:tcW w:w="1313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是否为空</w:t>
            </w:r>
          </w:p>
        </w:tc>
        <w:tc>
          <w:tcPr>
            <w:tcW w:w="1639" w:type="dxa"/>
            <w:tcBorders>
              <w:top w:val="dotted" w:color="auto" w:sz="12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BBSID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2</w:t>
            </w: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留言管理ID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E7E7E7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E7E7E7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Key，留言管理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BBSContent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30</w:t>
            </w: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bookmarkStart w:id="2" w:name="_GoBack"/>
            <w:r>
              <w:rPr>
                <w:rFonts w:hint="eastAsia"/>
                <w:color w:val="000000"/>
                <w:lang w:val="en-US" w:eastAsia="zh-CN"/>
              </w:rPr>
              <w:t>留言管理内容</w:t>
            </w:r>
            <w:bookmarkEnd w:id="2"/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96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BBSTime</w:t>
            </w:r>
          </w:p>
        </w:tc>
        <w:tc>
          <w:tcPr>
            <w:tcW w:w="146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dateTime</w:t>
            </w:r>
          </w:p>
        </w:tc>
        <w:tc>
          <w:tcPr>
            <w:tcW w:w="144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17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留言时间</w:t>
            </w:r>
          </w:p>
        </w:tc>
        <w:tc>
          <w:tcPr>
            <w:tcW w:w="1313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BCBCB"/>
            <w:vAlign w:val="center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1639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8" w:space="0"/>
            </w:tcBorders>
            <w:shd w:val="clear" w:color="auto" w:fill="CBCBCB"/>
            <w:vAlign w:val="center"/>
          </w:tcPr>
          <w:p>
            <w:pPr>
              <w:rPr>
                <w:rFonts w:hint="eastAsia" w:eastAsia="等线"/>
                <w:color w:val="000000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E55EE"/>
    <w:multiLevelType w:val="singleLevel"/>
    <w:tmpl w:val="58DE55E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26091"/>
    <w:rsid w:val="05BB7F1D"/>
    <w:rsid w:val="06227954"/>
    <w:rsid w:val="0847251B"/>
    <w:rsid w:val="09BD6942"/>
    <w:rsid w:val="0C267A35"/>
    <w:rsid w:val="0C2810C3"/>
    <w:rsid w:val="110C1CDF"/>
    <w:rsid w:val="13A23021"/>
    <w:rsid w:val="14541526"/>
    <w:rsid w:val="18EA7B45"/>
    <w:rsid w:val="194A3E71"/>
    <w:rsid w:val="19A14A92"/>
    <w:rsid w:val="1B7B6DE2"/>
    <w:rsid w:val="1C7900CA"/>
    <w:rsid w:val="239310C3"/>
    <w:rsid w:val="24F62830"/>
    <w:rsid w:val="27333D45"/>
    <w:rsid w:val="28DB7A92"/>
    <w:rsid w:val="29127C0F"/>
    <w:rsid w:val="296E3951"/>
    <w:rsid w:val="2ACF70BF"/>
    <w:rsid w:val="2C6908C5"/>
    <w:rsid w:val="2D3B6088"/>
    <w:rsid w:val="2F02484B"/>
    <w:rsid w:val="2F626091"/>
    <w:rsid w:val="3267593D"/>
    <w:rsid w:val="334236B4"/>
    <w:rsid w:val="3C5A0EAD"/>
    <w:rsid w:val="40415E52"/>
    <w:rsid w:val="46B37C7F"/>
    <w:rsid w:val="473D3BD1"/>
    <w:rsid w:val="479676CB"/>
    <w:rsid w:val="4E7C25DF"/>
    <w:rsid w:val="505C665B"/>
    <w:rsid w:val="51E568F3"/>
    <w:rsid w:val="51FB27CB"/>
    <w:rsid w:val="52707CA5"/>
    <w:rsid w:val="52F65E59"/>
    <w:rsid w:val="54453672"/>
    <w:rsid w:val="559A11C3"/>
    <w:rsid w:val="58540D3E"/>
    <w:rsid w:val="59131406"/>
    <w:rsid w:val="5DE506F5"/>
    <w:rsid w:val="5F89390D"/>
    <w:rsid w:val="60E42355"/>
    <w:rsid w:val="628E004F"/>
    <w:rsid w:val="66DF5DC6"/>
    <w:rsid w:val="69A73F51"/>
    <w:rsid w:val="6AFC1D0B"/>
    <w:rsid w:val="6D535020"/>
    <w:rsid w:val="6E3C0AB3"/>
    <w:rsid w:val="6FD47207"/>
    <w:rsid w:val="70F067F0"/>
    <w:rsid w:val="74647BF2"/>
    <w:rsid w:val="76456334"/>
    <w:rsid w:val="7A5F22A3"/>
    <w:rsid w:val="7D15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2018-06-28T06:55:00Z</dcterms:created>
  <dc:creator>跟着风儿走</dc:creator>
  <cp:lastModifiedBy>跟着风儿走</cp:lastModifiedBy>
  <dcterms:modified xsi:type="dcterms:W3CDTF">2018-07-05T12:28:42Z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